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4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51"/>
      </w:tblGrid>
      <w:tr w:rsidR="00692703" w:rsidRPr="00CF1A49" w14:paraId="5BE3CBE2" w14:textId="77777777" w:rsidTr="005C4C5A">
        <w:trPr>
          <w:trHeight w:hRule="exact" w:val="2077"/>
        </w:trPr>
        <w:tc>
          <w:tcPr>
            <w:tcW w:w="9251" w:type="dxa"/>
            <w:tcMar>
              <w:top w:w="0" w:type="dxa"/>
              <w:bottom w:w="0" w:type="dxa"/>
            </w:tcMar>
          </w:tcPr>
          <w:p w14:paraId="3098C42F" w14:textId="6FAB0B46" w:rsidR="00E86FB9" w:rsidRPr="00E86FB9" w:rsidRDefault="00C40DE1" w:rsidP="00E86FB9">
            <w:pPr>
              <w:pStyle w:val="Title"/>
              <w:rPr>
                <w:sz w:val="56"/>
              </w:rPr>
            </w:pPr>
            <w:r w:rsidRPr="00E86FB9">
              <w:rPr>
                <w:sz w:val="56"/>
              </w:rPr>
              <w:t>Himanshu Chanchad</w:t>
            </w:r>
          </w:p>
          <w:p w14:paraId="546AE7A2" w14:textId="0FDC7238" w:rsidR="00C40DE1" w:rsidRDefault="009C3519" w:rsidP="00913946">
            <w:pPr>
              <w:pStyle w:val="ContactInfoEmphasis"/>
              <w:contextualSpacing w:val="0"/>
              <w:rPr>
                <w:color w:val="000000" w:themeColor="text1"/>
              </w:rPr>
            </w:pPr>
            <w:sdt>
              <w:sdtPr>
                <w:alias w:val="Enter email:"/>
                <w:tag w:val="Enter email:"/>
                <w:id w:val="1154873695"/>
                <w:placeholder>
                  <w:docPart w:val="D70C4FF7E78342A7A5CCD5266A4ED9B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C40DE1">
              <w:t xml:space="preserve"> </w:t>
            </w:r>
            <w:proofErr w:type="gramStart"/>
            <w:r w:rsidR="00C40DE1">
              <w:t>:</w:t>
            </w:r>
            <w:r w:rsidR="00C40DE1" w:rsidRPr="00C40DE1">
              <w:rPr>
                <w:color w:val="000000" w:themeColor="text1"/>
              </w:rPr>
              <w:t>himanshuchanchad@gmail.com</w:t>
            </w:r>
            <w:proofErr w:type="gramEnd"/>
          </w:p>
          <w:p w14:paraId="17169681" w14:textId="1AA1A234" w:rsidR="00E86FB9" w:rsidRDefault="00E86FB9" w:rsidP="00E86FB9">
            <w:pPr>
              <w:pStyle w:val="ContactInfoEmphasis"/>
              <w:contextualSpacing w:val="0"/>
            </w:pPr>
            <w:r>
              <w:t xml:space="preserve">Contact </w:t>
            </w:r>
            <w:proofErr w:type="gramStart"/>
            <w:r>
              <w:t>No :</w:t>
            </w:r>
            <w:proofErr w:type="gramEnd"/>
            <w:r w:rsidRPr="00E86FB9">
              <w:rPr>
                <w:color w:val="2C2C2C" w:themeColor="text2" w:themeTint="E6"/>
              </w:rPr>
              <w:t xml:space="preserve"> 9967445733</w:t>
            </w:r>
          </w:p>
          <w:p w14:paraId="244516A2" w14:textId="6F1C49F4" w:rsidR="00C40DE1" w:rsidRDefault="00692703" w:rsidP="00913946">
            <w:pPr>
              <w:pStyle w:val="ContactInfoEmphasis"/>
              <w:contextualSpacing w:val="0"/>
            </w:pPr>
            <w:r w:rsidRPr="00CF1A49">
              <w:t xml:space="preserve"> 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3B5236E46EFF4A2697E8FC0469DE8C4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C40DE1">
              <w:t>:</w:t>
            </w:r>
            <w:r w:rsidR="00C40DE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C40DE1" w:rsidRPr="00BB18A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https://www.linkedin.com/in/himanshu-chanchad-477b77176</w:t>
              </w:r>
            </w:hyperlink>
          </w:p>
          <w:p w14:paraId="0013C848" w14:textId="77777777" w:rsidR="00692703" w:rsidRDefault="00692703" w:rsidP="00913946">
            <w:pPr>
              <w:pStyle w:val="ContactInfoEmphasis"/>
              <w:contextualSpacing w:val="0"/>
              <w:rPr>
                <w:rStyle w:val="Hyperlink"/>
              </w:rPr>
            </w:pPr>
            <w:r w:rsidRPr="00CF1A49">
              <w:t xml:space="preserve"> </w:t>
            </w:r>
            <w:proofErr w:type="spellStart"/>
            <w:proofErr w:type="gramStart"/>
            <w:r w:rsidR="00C40DE1">
              <w:t>Github</w:t>
            </w:r>
            <w:proofErr w:type="spellEnd"/>
            <w:r w:rsidR="00C40DE1">
              <w:t xml:space="preserve"> :</w:t>
            </w:r>
            <w:proofErr w:type="gramEnd"/>
            <w:r w:rsidR="00C40DE1">
              <w:t xml:space="preserve"> </w:t>
            </w:r>
            <w:hyperlink r:id="rId9" w:history="1">
              <w:r w:rsidR="00C40DE1" w:rsidRPr="00BB18A5">
                <w:rPr>
                  <w:rStyle w:val="Hyperlink"/>
                </w:rPr>
                <w:t>https://github.com/himanshuchanchad</w:t>
              </w:r>
            </w:hyperlink>
          </w:p>
          <w:p w14:paraId="09820418" w14:textId="3E410CDF" w:rsidR="00E86FB9" w:rsidRPr="00CF1A49" w:rsidRDefault="00E86FB9" w:rsidP="00E86FB9">
            <w:pPr>
              <w:pStyle w:val="ContactInfoEmphasis"/>
              <w:contextualSpacing w:val="0"/>
            </w:pPr>
          </w:p>
        </w:tc>
      </w:tr>
      <w:tr w:rsidR="009571D8" w:rsidRPr="00CF1A49" w14:paraId="32C1E514" w14:textId="77777777" w:rsidTr="005C4C5A">
        <w:trPr>
          <w:trHeight w:val="304"/>
        </w:trPr>
        <w:tc>
          <w:tcPr>
            <w:tcW w:w="9251" w:type="dxa"/>
            <w:tcMar>
              <w:top w:w="432" w:type="dxa"/>
            </w:tcMar>
          </w:tcPr>
          <w:p w14:paraId="4D117BA9" w14:textId="2B4C13D9" w:rsidR="001755A8" w:rsidRPr="00CF1A49" w:rsidRDefault="001755A8" w:rsidP="00913946">
            <w:pPr>
              <w:contextualSpacing w:val="0"/>
            </w:pPr>
          </w:p>
        </w:tc>
      </w:tr>
    </w:tbl>
    <w:p w14:paraId="0A45A8B7" w14:textId="2D662D47" w:rsidR="00E86FB9" w:rsidRDefault="00E86FB9" w:rsidP="004E01EB">
      <w:pPr>
        <w:pStyle w:val="Heading1"/>
      </w:pPr>
    </w:p>
    <w:p w14:paraId="6D9D1328" w14:textId="77777777" w:rsidR="00E86FB9" w:rsidRPr="00CF1A49" w:rsidRDefault="00E86FB9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F2FDD6CA0A164517BBD42FDA7538ABA2"/>
        </w:placeholder>
        <w:temporary/>
        <w:showingPlcHdr/>
        <w15:appearance w15:val="hidden"/>
      </w:sdtPr>
      <w:sdtEndPr/>
      <w:sdtContent>
        <w:p w14:paraId="20DB931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"/>
        <w:gridCol w:w="9109"/>
        <w:gridCol w:w="133"/>
      </w:tblGrid>
      <w:tr w:rsidR="001D0BF1" w:rsidRPr="00CF1A49" w14:paraId="1A6EDC55" w14:textId="77777777" w:rsidTr="005C4C5A">
        <w:trPr>
          <w:gridBefore w:val="1"/>
          <w:wBefore w:w="95" w:type="dxa"/>
        </w:trPr>
        <w:tc>
          <w:tcPr>
            <w:tcW w:w="9290" w:type="dxa"/>
            <w:gridSpan w:val="2"/>
          </w:tcPr>
          <w:p w14:paraId="22A660B3" w14:textId="77777777"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14:paraId="63D88539" w14:textId="77777777" w:rsidR="001D0BF1" w:rsidRPr="00CF1A49" w:rsidRDefault="00C40DE1" w:rsidP="001D0BF1">
            <w:pPr>
              <w:pStyle w:val="Heading2"/>
              <w:contextualSpacing w:val="0"/>
              <w:outlineLvl w:val="1"/>
            </w:pPr>
            <w:proofErr w:type="gramStart"/>
            <w:r>
              <w:t>ssc</w:t>
            </w:r>
            <w:r w:rsidR="001D0BF1" w:rsidRPr="00CF1A49">
              <w:t>,</w:t>
            </w:r>
            <w:r>
              <w:t>shree</w:t>
            </w:r>
            <w:proofErr w:type="gramEnd"/>
            <w:r>
              <w:t xml:space="preserve"> vishwakarma high school</w:t>
            </w:r>
          </w:p>
          <w:p w14:paraId="047BBF84" w14:textId="77777777" w:rsidR="00C40DE1" w:rsidRPr="00CF1A49" w:rsidRDefault="00C40DE1" w:rsidP="007538DC">
            <w:proofErr w:type="gramStart"/>
            <w:r w:rsidRPr="00CF237C">
              <w:rPr>
                <w:b/>
                <w:caps/>
              </w:rPr>
              <w:t>PERCENTAGE</w:t>
            </w:r>
            <w:r>
              <w:t xml:space="preserve"> </w:t>
            </w:r>
            <w:r w:rsidRPr="00CF237C">
              <w:rPr>
                <w:b/>
                <w:caps/>
              </w:rPr>
              <w:t>:</w:t>
            </w:r>
            <w:proofErr w:type="gramEnd"/>
            <w:r w:rsidRPr="00CF237C">
              <w:rPr>
                <w:b/>
                <w:caps/>
              </w:rPr>
              <w:t xml:space="preserve"> 92.20 %</w:t>
            </w:r>
          </w:p>
        </w:tc>
      </w:tr>
      <w:tr w:rsidR="00F61DF9" w:rsidRPr="00CF1A49" w14:paraId="5AFB3466" w14:textId="77777777" w:rsidTr="005C4C5A">
        <w:trPr>
          <w:gridBefore w:val="1"/>
          <w:wBefore w:w="95" w:type="dxa"/>
          <w:trHeight w:val="14"/>
        </w:trPr>
        <w:tc>
          <w:tcPr>
            <w:tcW w:w="9290" w:type="dxa"/>
            <w:gridSpan w:val="2"/>
            <w:tcMar>
              <w:top w:w="216" w:type="dxa"/>
            </w:tcMar>
          </w:tcPr>
          <w:p w14:paraId="2A077741" w14:textId="77777777" w:rsidR="00F61DF9" w:rsidRPr="00CF1A49" w:rsidRDefault="00F61DF9" w:rsidP="00F61DF9">
            <w:pPr>
              <w:pStyle w:val="Heading3"/>
              <w:contextualSpacing w:val="0"/>
              <w:outlineLvl w:val="2"/>
            </w:pPr>
          </w:p>
          <w:p w14:paraId="7B76D24D" w14:textId="77777777" w:rsidR="00F61DF9" w:rsidRPr="00CF1A49" w:rsidRDefault="00C40DE1" w:rsidP="00F61DF9">
            <w:pPr>
              <w:pStyle w:val="Heading2"/>
              <w:outlineLvl w:val="1"/>
            </w:pPr>
            <w:proofErr w:type="gramStart"/>
            <w:r>
              <w:t xml:space="preserve">hsc </w:t>
            </w:r>
            <w:r w:rsidR="00F61DF9" w:rsidRPr="00CF1A49">
              <w:t>,</w:t>
            </w:r>
            <w:proofErr w:type="gramEnd"/>
            <w:r>
              <w:t xml:space="preserve"> sardar vallabhbhai patel college of science and commerce (Dahisar -east)</w:t>
            </w:r>
          </w:p>
          <w:p w14:paraId="1AFCCFA9" w14:textId="1E9326DD" w:rsidR="00925147" w:rsidRPr="00E86FB9" w:rsidRDefault="00C40DE1" w:rsidP="00F61DF9">
            <w:pPr>
              <w:rPr>
                <w:b/>
                <w:caps/>
              </w:rPr>
            </w:pPr>
            <w:proofErr w:type="gramStart"/>
            <w:r w:rsidRPr="00CF237C">
              <w:rPr>
                <w:b/>
                <w:caps/>
              </w:rPr>
              <w:t>PERCENTAGE :</w:t>
            </w:r>
            <w:proofErr w:type="gramEnd"/>
            <w:r w:rsidRPr="00CF237C">
              <w:rPr>
                <w:b/>
                <w:caps/>
              </w:rPr>
              <w:t xml:space="preserve"> 81.38%</w:t>
            </w:r>
          </w:p>
          <w:p w14:paraId="63CC4AD4" w14:textId="77777777" w:rsidR="00925147" w:rsidRDefault="00925147" w:rsidP="00F61DF9"/>
          <w:p w14:paraId="72ED5775" w14:textId="77777777" w:rsidR="00C40DE1" w:rsidRPr="00865434" w:rsidRDefault="00C40DE1" w:rsidP="00865434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654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MHT-CET </w:t>
            </w:r>
          </w:p>
          <w:p w14:paraId="77C07D6B" w14:textId="77777777" w:rsidR="00C40DE1" w:rsidRDefault="00C40DE1" w:rsidP="00F61DF9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proofErr w:type="gramStart"/>
            <w:r w:rsidRPr="008654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SCOR</w:t>
            </w:r>
            <w:r w:rsidR="00CF237C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e</w:t>
            </w:r>
            <w:r w:rsidRPr="008654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:</w:t>
            </w:r>
            <w:proofErr w:type="gramEnd"/>
            <w:r w:rsidRPr="00865434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162/200</w:t>
            </w:r>
          </w:p>
          <w:p w14:paraId="7F940F92" w14:textId="6E264734" w:rsidR="00925147" w:rsidRDefault="00925147" w:rsidP="00F61DF9">
            <w:pPr>
              <w:rPr>
                <w:b/>
                <w:caps/>
              </w:rPr>
            </w:pPr>
          </w:p>
          <w:p w14:paraId="4D8676C6" w14:textId="3A875E86" w:rsidR="00925147" w:rsidRDefault="00925147" w:rsidP="00F61DF9">
            <w:pPr>
              <w:rPr>
                <w:b/>
                <w:caps/>
              </w:rPr>
            </w:pPr>
          </w:p>
          <w:p w14:paraId="7642174A" w14:textId="77777777" w:rsidR="00925147" w:rsidRDefault="00925147" w:rsidP="00F61DF9">
            <w:pPr>
              <w:rPr>
                <w:b/>
                <w:caps/>
              </w:rPr>
            </w:pPr>
          </w:p>
          <w:p w14:paraId="444C5F38" w14:textId="2F5F8C3F" w:rsidR="00CF237C" w:rsidRPr="00925147" w:rsidRDefault="00CF237C" w:rsidP="00F61DF9">
            <w:pP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92514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current status  </w:t>
            </w:r>
          </w:p>
          <w:p w14:paraId="0364F5C6" w14:textId="1F1463FA" w:rsidR="00CF237C" w:rsidRDefault="00CF237C" w:rsidP="00F61DF9">
            <w:pPr>
              <w:rPr>
                <w:b/>
                <w:caps/>
              </w:rPr>
            </w:pPr>
            <w:r>
              <w:rPr>
                <w:b/>
                <w:caps/>
              </w:rPr>
              <w:t>second year (computer engineering)</w:t>
            </w:r>
          </w:p>
          <w:p w14:paraId="4216824D" w14:textId="77777777" w:rsidR="00CF237C" w:rsidRDefault="00CF237C" w:rsidP="00F61DF9">
            <w:pPr>
              <w:rPr>
                <w:b/>
                <w:caps/>
              </w:rPr>
            </w:pPr>
            <w:proofErr w:type="gramStart"/>
            <w:r>
              <w:rPr>
                <w:b/>
                <w:caps/>
              </w:rPr>
              <w:t>pursuing  b.e</w:t>
            </w:r>
            <w:proofErr w:type="gramEnd"/>
            <w:r>
              <w:rPr>
                <w:b/>
                <w:caps/>
              </w:rPr>
              <w:t xml:space="preserve"> in computer engineering ,d.j. sanghvi  college </w:t>
            </w:r>
          </w:p>
          <w:p w14:paraId="26751CCF" w14:textId="77777777" w:rsidR="00761B72" w:rsidRDefault="00761B72" w:rsidP="00F61DF9">
            <w:pPr>
              <w:rPr>
                <w:b/>
                <w:caps/>
              </w:rPr>
            </w:pPr>
          </w:p>
          <w:p w14:paraId="16411CD1" w14:textId="4D876A86" w:rsidR="00761B72" w:rsidRPr="00761B72" w:rsidRDefault="00761B72" w:rsidP="00F61DF9">
            <w:pPr>
              <w:rPr>
                <w:b/>
                <w:caps/>
              </w:rPr>
            </w:pPr>
          </w:p>
        </w:tc>
      </w:tr>
      <w:tr w:rsidR="005C4C5A" w:rsidRPr="00CF1A49" w14:paraId="23423D26" w14:textId="77777777" w:rsidTr="005C4C5A">
        <w:tblPrEx>
          <w:tblBorders>
            <w:left w:val="none" w:sz="0" w:space="0" w:color="auto"/>
          </w:tblBorders>
          <w:tblCellMar>
            <w:left w:w="0" w:type="dxa"/>
            <w:bottom w:w="115" w:type="dxa"/>
          </w:tblCellMar>
        </w:tblPrEx>
        <w:trPr>
          <w:gridAfter w:val="1"/>
          <w:wAfter w:w="134" w:type="dxa"/>
          <w:trHeight w:val="304"/>
        </w:trPr>
        <w:tc>
          <w:tcPr>
            <w:tcW w:w="9251" w:type="dxa"/>
            <w:gridSpan w:val="2"/>
            <w:tcMar>
              <w:top w:w="432" w:type="dxa"/>
            </w:tcMar>
          </w:tcPr>
          <w:p w14:paraId="5FD90283" w14:textId="77777777" w:rsidR="005C4C5A" w:rsidRPr="00CF1A49" w:rsidRDefault="005C4C5A" w:rsidP="00966CAD"/>
        </w:tc>
      </w:tr>
    </w:tbl>
    <w:p w14:paraId="3F30A150" w14:textId="77777777" w:rsidR="005C4C5A" w:rsidRPr="00925147" w:rsidRDefault="005C4C5A" w:rsidP="005C4C5A">
      <w:pPr>
        <w:pStyle w:val="Heading1"/>
        <w:jc w:val="both"/>
        <w:rPr>
          <w:sz w:val="32"/>
        </w:rPr>
      </w:pPr>
      <w:r w:rsidRPr="00925147">
        <w:rPr>
          <w:sz w:val="32"/>
        </w:rPr>
        <w:lastRenderedPageBreak/>
        <w:t xml:space="preserve">computer skills </w:t>
      </w:r>
    </w:p>
    <w:p w14:paraId="47A950FB" w14:textId="77777777" w:rsidR="005C4C5A" w:rsidRDefault="005C4C5A" w:rsidP="005C4C5A">
      <w:pPr>
        <w:pStyle w:val="Heading1"/>
        <w:rPr>
          <w:b w:val="0"/>
        </w:rPr>
      </w:pPr>
    </w:p>
    <w:p w14:paraId="00CD1F35" w14:textId="1DE8D73A" w:rsidR="005C4C5A" w:rsidRPr="005C4C5A" w:rsidRDefault="005C4C5A" w:rsidP="005C4C5A">
      <w:pPr>
        <w:pStyle w:val="Heading1"/>
        <w:rPr>
          <w:sz w:val="24"/>
        </w:rPr>
      </w:pPr>
      <w:r w:rsidRPr="00666252">
        <w:rPr>
          <w:sz w:val="24"/>
        </w:rPr>
        <w:t>languages</w:t>
      </w:r>
    </w:p>
    <w:p w14:paraId="0BE08379" w14:textId="5A3217B7" w:rsidR="00976536" w:rsidRDefault="00976536" w:rsidP="00976536">
      <w:pPr>
        <w:pStyle w:val="Heading1"/>
        <w:numPr>
          <w:ilvl w:val="0"/>
          <w:numId w:val="14"/>
        </w:numPr>
        <w:rPr>
          <w:b w:val="0"/>
        </w:rPr>
      </w:pPr>
      <w:r>
        <w:rPr>
          <w:b w:val="0"/>
        </w:rPr>
        <w:t>c</w:t>
      </w:r>
    </w:p>
    <w:p w14:paraId="4EC4A0CB" w14:textId="16ED3264" w:rsidR="00976536" w:rsidRDefault="00976536" w:rsidP="00976536">
      <w:pPr>
        <w:pStyle w:val="Heading1"/>
        <w:numPr>
          <w:ilvl w:val="0"/>
          <w:numId w:val="14"/>
        </w:numPr>
        <w:rPr>
          <w:b w:val="0"/>
        </w:rPr>
      </w:pPr>
      <w:r>
        <w:rPr>
          <w:b w:val="0"/>
        </w:rPr>
        <w:t>Python</w:t>
      </w:r>
    </w:p>
    <w:p w14:paraId="361DF2C5" w14:textId="6076B9E5" w:rsidR="00976536" w:rsidRPr="00976536" w:rsidRDefault="00976536" w:rsidP="00976536">
      <w:pPr>
        <w:pStyle w:val="Heading1"/>
        <w:numPr>
          <w:ilvl w:val="0"/>
          <w:numId w:val="14"/>
        </w:numPr>
        <w:rPr>
          <w:b w:val="0"/>
        </w:rPr>
      </w:pPr>
      <w:r>
        <w:rPr>
          <w:b w:val="0"/>
        </w:rPr>
        <w:t>java</w:t>
      </w:r>
    </w:p>
    <w:p w14:paraId="1D68963B" w14:textId="279FDB17" w:rsidR="00976536" w:rsidRDefault="00976536" w:rsidP="00976536">
      <w:pPr>
        <w:pStyle w:val="Heading1"/>
        <w:numPr>
          <w:ilvl w:val="0"/>
          <w:numId w:val="14"/>
        </w:numPr>
        <w:rPr>
          <w:b w:val="0"/>
        </w:rPr>
      </w:pPr>
      <w:r>
        <w:rPr>
          <w:b w:val="0"/>
        </w:rPr>
        <w:t>html</w:t>
      </w:r>
    </w:p>
    <w:p w14:paraId="3AA4D5BA" w14:textId="207EF695" w:rsidR="00976536" w:rsidRDefault="00976536" w:rsidP="00976536">
      <w:pPr>
        <w:pStyle w:val="Heading1"/>
        <w:numPr>
          <w:ilvl w:val="0"/>
          <w:numId w:val="14"/>
        </w:numPr>
        <w:rPr>
          <w:b w:val="0"/>
        </w:rPr>
      </w:pPr>
      <w:r>
        <w:rPr>
          <w:b w:val="0"/>
        </w:rPr>
        <w:t>css</w:t>
      </w:r>
    </w:p>
    <w:p w14:paraId="41C68620" w14:textId="7B1A541D" w:rsidR="00976536" w:rsidRDefault="00976536" w:rsidP="00976536">
      <w:pPr>
        <w:pStyle w:val="Heading1"/>
        <w:numPr>
          <w:ilvl w:val="0"/>
          <w:numId w:val="14"/>
        </w:numPr>
        <w:rPr>
          <w:b w:val="0"/>
        </w:rPr>
      </w:pPr>
      <w:r>
        <w:rPr>
          <w:b w:val="0"/>
        </w:rPr>
        <w:t>javascript</w:t>
      </w:r>
    </w:p>
    <w:p w14:paraId="3C19E308" w14:textId="77777777" w:rsidR="00976536" w:rsidRDefault="00976536" w:rsidP="00976536">
      <w:pPr>
        <w:pStyle w:val="Heading1"/>
        <w:rPr>
          <w:b w:val="0"/>
        </w:rPr>
      </w:pPr>
    </w:p>
    <w:p w14:paraId="3B318F3A" w14:textId="77777777" w:rsidR="005C4C5A" w:rsidRDefault="005C4C5A" w:rsidP="005C4C5A">
      <w:pPr>
        <w:pStyle w:val="Heading1"/>
        <w:rPr>
          <w:b w:val="0"/>
        </w:rPr>
      </w:pPr>
    </w:p>
    <w:p w14:paraId="77507FDB" w14:textId="77777777" w:rsidR="005C4C5A" w:rsidRDefault="005C4C5A" w:rsidP="005C4C5A">
      <w:pPr>
        <w:pStyle w:val="Heading1"/>
        <w:rPr>
          <w:b w:val="0"/>
        </w:rPr>
      </w:pPr>
      <w:r w:rsidRPr="00666252">
        <w:rPr>
          <w:sz w:val="24"/>
        </w:rPr>
        <w:t>software</w:t>
      </w:r>
    </w:p>
    <w:p w14:paraId="6645E1F4" w14:textId="77777777" w:rsidR="005C4C5A" w:rsidRDefault="005C4C5A" w:rsidP="005C4C5A">
      <w:pPr>
        <w:pStyle w:val="Heading1"/>
        <w:rPr>
          <w:b w:val="0"/>
        </w:rPr>
      </w:pPr>
    </w:p>
    <w:p w14:paraId="21FA2EFA" w14:textId="77777777" w:rsidR="005C4C5A" w:rsidRDefault="005C4C5A" w:rsidP="005C4C5A">
      <w:pPr>
        <w:pStyle w:val="Heading1"/>
        <w:rPr>
          <w:b w:val="0"/>
        </w:rPr>
      </w:pPr>
      <w:r>
        <w:rPr>
          <w:b w:val="0"/>
        </w:rPr>
        <w:t xml:space="preserve">database: my </w:t>
      </w:r>
      <w:proofErr w:type="gramStart"/>
      <w:r>
        <w:rPr>
          <w:b w:val="0"/>
        </w:rPr>
        <w:t>sql,sqlite</w:t>
      </w:r>
      <w:proofErr w:type="gramEnd"/>
    </w:p>
    <w:p w14:paraId="15E8DE6D" w14:textId="77777777" w:rsidR="005C4C5A" w:rsidRDefault="005C4C5A" w:rsidP="005C4C5A">
      <w:pPr>
        <w:pStyle w:val="Heading1"/>
        <w:rPr>
          <w:b w:val="0"/>
        </w:rPr>
      </w:pPr>
    </w:p>
    <w:p w14:paraId="21A9B884" w14:textId="77777777" w:rsidR="005C4C5A" w:rsidRDefault="005C4C5A" w:rsidP="005C4C5A">
      <w:pPr>
        <w:pStyle w:val="Heading1"/>
        <w:rPr>
          <w:b w:val="0"/>
        </w:rPr>
      </w:pPr>
      <w:r>
        <w:rPr>
          <w:b w:val="0"/>
        </w:rPr>
        <w:t>platform: window  10, ubuntu 18.04,14.04</w:t>
      </w:r>
    </w:p>
    <w:p w14:paraId="07186D48" w14:textId="77777777" w:rsidR="005C4C5A" w:rsidRDefault="005C4C5A" w:rsidP="005C4C5A">
      <w:pPr>
        <w:pStyle w:val="Heading1"/>
        <w:rPr>
          <w:b w:val="0"/>
        </w:rPr>
      </w:pPr>
    </w:p>
    <w:p w14:paraId="4F252804" w14:textId="77777777" w:rsidR="005C4C5A" w:rsidRDefault="005C4C5A" w:rsidP="005C4C5A">
      <w:pPr>
        <w:pStyle w:val="Heading1"/>
      </w:pPr>
      <w:proofErr w:type="gramStart"/>
      <w:r>
        <w:t>projects :</w:t>
      </w:r>
      <w:proofErr w:type="gramEnd"/>
    </w:p>
    <w:p w14:paraId="5F7CF885" w14:textId="77777777" w:rsidR="005C4C5A" w:rsidRDefault="005C4C5A" w:rsidP="005C4C5A">
      <w:pPr>
        <w:pStyle w:val="Heading1"/>
      </w:pPr>
    </w:p>
    <w:p w14:paraId="5856E2B4" w14:textId="77777777" w:rsidR="005C4C5A" w:rsidRDefault="005C4C5A" w:rsidP="005C4C5A">
      <w:pPr>
        <w:pStyle w:val="Heading1"/>
        <w:rPr>
          <w:b w:val="0"/>
          <w:caps w:val="0"/>
        </w:rPr>
      </w:pPr>
      <w:r>
        <w:rPr>
          <w:b w:val="0"/>
        </w:rPr>
        <w:t xml:space="preserve">blog </w:t>
      </w:r>
      <w:proofErr w:type="gramStart"/>
      <w:r>
        <w:rPr>
          <w:b w:val="0"/>
        </w:rPr>
        <w:t>cms :</w:t>
      </w:r>
      <w:r>
        <w:rPr>
          <w:b w:val="0"/>
          <w:caps w:val="0"/>
        </w:rPr>
        <w:t>It</w:t>
      </w:r>
      <w:proofErr w:type="gramEnd"/>
      <w:r>
        <w:rPr>
          <w:b w:val="0"/>
          <w:caps w:val="0"/>
        </w:rPr>
        <w:t xml:space="preserve"> is my personal project for blog management .it is a website in which user can add ,delete and view blog and has comment functionality.</w:t>
      </w:r>
    </w:p>
    <w:p w14:paraId="1843EBCF" w14:textId="77777777" w:rsidR="005C4C5A" w:rsidRDefault="005C4C5A" w:rsidP="005C4C5A">
      <w:pPr>
        <w:pStyle w:val="Heading1"/>
        <w:rPr>
          <w:b w:val="0"/>
          <w:caps w:val="0"/>
        </w:rPr>
      </w:pPr>
    </w:p>
    <w:p w14:paraId="00BA2491" w14:textId="77777777" w:rsidR="005C4C5A" w:rsidRPr="008F3000" w:rsidRDefault="005C4C5A" w:rsidP="005C4C5A">
      <w:pPr>
        <w:pStyle w:val="Heading1"/>
        <w:rPr>
          <w:b w:val="0"/>
        </w:rPr>
      </w:pPr>
      <w:hyperlink r:id="rId10" w:history="1">
        <w:r w:rsidRPr="008F3000">
          <w:rPr>
            <w:rStyle w:val="Hyperlink"/>
            <w:b w:val="0"/>
            <w:caps w:val="0"/>
          </w:rPr>
          <w:t>https://github.com/himanshuchanchad/blog-project</w:t>
        </w:r>
      </w:hyperlink>
    </w:p>
    <w:p w14:paraId="00198348" w14:textId="77777777" w:rsidR="005C4C5A" w:rsidRDefault="005C4C5A" w:rsidP="005C4C5A">
      <w:pPr>
        <w:pStyle w:val="Heading1"/>
      </w:pPr>
    </w:p>
    <w:p w14:paraId="6DCE01E6" w14:textId="77777777" w:rsidR="005C4C5A" w:rsidRDefault="005C4C5A" w:rsidP="005C4C5A">
      <w:pPr>
        <w:pStyle w:val="Heading1"/>
        <w:rPr>
          <w:b w:val="0"/>
          <w:caps w:val="0"/>
        </w:rPr>
      </w:pPr>
      <w:r w:rsidRPr="006A2B44">
        <w:rPr>
          <w:b w:val="0"/>
          <w:caps w:val="0"/>
        </w:rPr>
        <w:t xml:space="preserve">Language </w:t>
      </w:r>
      <w:proofErr w:type="gramStart"/>
      <w:r w:rsidRPr="006A2B44">
        <w:rPr>
          <w:b w:val="0"/>
          <w:caps w:val="0"/>
        </w:rPr>
        <w:t>used :</w:t>
      </w:r>
      <w:proofErr w:type="gramEnd"/>
      <w:r>
        <w:rPr>
          <w:b w:val="0"/>
          <w:caps w:val="0"/>
        </w:rPr>
        <w:t xml:space="preserve">    </w:t>
      </w:r>
      <w:r w:rsidRPr="006A2B44">
        <w:rPr>
          <w:b w:val="0"/>
          <w:caps w:val="0"/>
        </w:rPr>
        <w:t>python(</w:t>
      </w:r>
      <w:proofErr w:type="spellStart"/>
      <w:r w:rsidRPr="006A2B44">
        <w:rPr>
          <w:b w:val="0"/>
          <w:caps w:val="0"/>
        </w:rPr>
        <w:t>django</w:t>
      </w:r>
      <w:proofErr w:type="spellEnd"/>
      <w:r w:rsidRPr="006A2B44">
        <w:rPr>
          <w:b w:val="0"/>
          <w:caps w:val="0"/>
        </w:rPr>
        <w:t>),html ,</w:t>
      </w:r>
      <w:proofErr w:type="spellStart"/>
      <w:r w:rsidRPr="006A2B44">
        <w:rPr>
          <w:b w:val="0"/>
          <w:caps w:val="0"/>
        </w:rPr>
        <w:t>css</w:t>
      </w:r>
      <w:bookmarkStart w:id="0" w:name="_GoBack"/>
      <w:bookmarkEnd w:id="0"/>
      <w:proofErr w:type="spellEnd"/>
    </w:p>
    <w:p w14:paraId="221C0434" w14:textId="68AD9C83" w:rsidR="00CF237C" w:rsidRDefault="00CF237C" w:rsidP="00CF237C">
      <w:pPr>
        <w:pStyle w:val="Heading1"/>
        <w:rPr>
          <w:b w:val="0"/>
        </w:rPr>
      </w:pPr>
    </w:p>
    <w:p w14:paraId="749D537B" w14:textId="52989DFA" w:rsidR="00CF237C" w:rsidRDefault="00CF237C" w:rsidP="00CF237C">
      <w:pPr>
        <w:pStyle w:val="Heading1"/>
        <w:rPr>
          <w:b w:val="0"/>
        </w:rPr>
      </w:pPr>
    </w:p>
    <w:p w14:paraId="43F1693F" w14:textId="77777777" w:rsidR="00CF237C" w:rsidRDefault="00CF237C" w:rsidP="00CF237C">
      <w:pPr>
        <w:pStyle w:val="Heading1"/>
        <w:rPr>
          <w:b w:val="0"/>
        </w:rPr>
      </w:pPr>
    </w:p>
    <w:p w14:paraId="25C7E0F0" w14:textId="000D220C" w:rsidR="00CF237C" w:rsidRDefault="00CF237C" w:rsidP="00CF237C">
      <w:pPr>
        <w:pStyle w:val="Heading1"/>
        <w:rPr>
          <w:b w:val="0"/>
        </w:rPr>
      </w:pPr>
    </w:p>
    <w:p w14:paraId="2D987C3D" w14:textId="1DF65C20" w:rsidR="00CF237C" w:rsidRPr="00CF1A49" w:rsidRDefault="006A2B44" w:rsidP="00CF237C">
      <w:pPr>
        <w:pStyle w:val="Heading1"/>
      </w:pPr>
      <w:r>
        <w:t>Participation</w:t>
      </w:r>
    </w:p>
    <w:p w14:paraId="4DE30DD7" w14:textId="32469F28" w:rsidR="00CF237C" w:rsidRPr="00976536" w:rsidRDefault="00CF237C" w:rsidP="00CF237C">
      <w:pPr>
        <w:rPr>
          <w:sz w:val="28"/>
        </w:rPr>
      </w:pPr>
      <w:r w:rsidRPr="00976536">
        <w:rPr>
          <w:sz w:val="28"/>
        </w:rPr>
        <w:t xml:space="preserve">Participated in </w:t>
      </w:r>
      <w:proofErr w:type="spellStart"/>
      <w:r w:rsidRPr="00976536">
        <w:rPr>
          <w:sz w:val="28"/>
        </w:rPr>
        <w:t>CodeShashtra</w:t>
      </w:r>
      <w:proofErr w:type="spellEnd"/>
      <w:r w:rsidRPr="00976536">
        <w:rPr>
          <w:sz w:val="28"/>
        </w:rPr>
        <w:t xml:space="preserve"> hackathon organized by </w:t>
      </w:r>
      <w:proofErr w:type="spellStart"/>
      <w:r w:rsidRPr="00976536">
        <w:rPr>
          <w:sz w:val="28"/>
        </w:rPr>
        <w:t>Dj</w:t>
      </w:r>
      <w:proofErr w:type="spellEnd"/>
      <w:r w:rsidRPr="00976536">
        <w:rPr>
          <w:sz w:val="28"/>
        </w:rPr>
        <w:t xml:space="preserve"> Sanghvi College (</w:t>
      </w:r>
      <w:proofErr w:type="gramStart"/>
      <w:r w:rsidRPr="00976536">
        <w:rPr>
          <w:sz w:val="28"/>
        </w:rPr>
        <w:t>committee :</w:t>
      </w:r>
      <w:proofErr w:type="gramEnd"/>
      <w:r w:rsidRPr="00976536">
        <w:rPr>
          <w:sz w:val="28"/>
        </w:rPr>
        <w:t xml:space="preserve"> DJ-</w:t>
      </w:r>
      <w:proofErr w:type="spellStart"/>
      <w:r w:rsidRPr="00976536">
        <w:rPr>
          <w:sz w:val="28"/>
        </w:rPr>
        <w:t>CSI,department</w:t>
      </w:r>
      <w:proofErr w:type="spellEnd"/>
      <w:r w:rsidRPr="00976536">
        <w:rPr>
          <w:sz w:val="28"/>
        </w:rPr>
        <w:t>: IT)</w:t>
      </w:r>
    </w:p>
    <w:p w14:paraId="5A549ED1" w14:textId="77777777" w:rsidR="009A66F4" w:rsidRPr="00976536" w:rsidRDefault="009A66F4" w:rsidP="00CF237C">
      <w:pPr>
        <w:rPr>
          <w:sz w:val="28"/>
        </w:rPr>
      </w:pPr>
    </w:p>
    <w:p w14:paraId="1A96C507" w14:textId="63003DED" w:rsidR="00CF237C" w:rsidRPr="00976536" w:rsidRDefault="00CF237C" w:rsidP="00CF237C">
      <w:pPr>
        <w:rPr>
          <w:sz w:val="28"/>
        </w:rPr>
      </w:pPr>
      <w:r w:rsidRPr="00976536">
        <w:rPr>
          <w:sz w:val="28"/>
        </w:rPr>
        <w:t>Attended workshop on Arduino</w:t>
      </w:r>
      <w:r w:rsidR="00976536">
        <w:rPr>
          <w:sz w:val="28"/>
        </w:rPr>
        <w:t xml:space="preserve"> and Raspberry pie.</w:t>
      </w:r>
    </w:p>
    <w:p w14:paraId="12DFC515" w14:textId="77777777" w:rsidR="00CF237C" w:rsidRDefault="00CF237C" w:rsidP="00CF237C">
      <w:pPr>
        <w:pStyle w:val="Heading1"/>
        <w:rPr>
          <w:b w:val="0"/>
        </w:rPr>
      </w:pPr>
    </w:p>
    <w:p w14:paraId="17752174" w14:textId="77777777" w:rsidR="00666252" w:rsidRDefault="00666252" w:rsidP="00486277">
      <w:pPr>
        <w:pStyle w:val="Heading1"/>
        <w:rPr>
          <w:b w:val="0"/>
        </w:rPr>
      </w:pPr>
    </w:p>
    <w:p w14:paraId="03912AE6" w14:textId="77777777" w:rsidR="00666252" w:rsidRDefault="00666252" w:rsidP="00486277">
      <w:pPr>
        <w:pStyle w:val="Heading1"/>
        <w:rPr>
          <w:b w:val="0"/>
        </w:rPr>
      </w:pPr>
    </w:p>
    <w:p w14:paraId="487AD581" w14:textId="28D2C0D3" w:rsidR="00666252" w:rsidRDefault="00666252">
      <w:pPr>
        <w:rPr>
          <w:rFonts w:asciiTheme="majorHAnsi" w:eastAsiaTheme="majorEastAsia" w:hAnsiTheme="majorHAnsi" w:cstheme="majorBidi"/>
          <w:caps/>
          <w:color w:val="262626" w:themeColor="text1" w:themeTint="D9"/>
          <w:sz w:val="28"/>
          <w:szCs w:val="32"/>
        </w:rPr>
      </w:pPr>
    </w:p>
    <w:sectPr w:rsidR="00666252" w:rsidSect="005A1B10"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74E7" w14:textId="77777777" w:rsidR="009C3519" w:rsidRDefault="009C3519" w:rsidP="0068194B">
      <w:r>
        <w:separator/>
      </w:r>
    </w:p>
    <w:p w14:paraId="6FB3782A" w14:textId="77777777" w:rsidR="009C3519" w:rsidRDefault="009C3519"/>
    <w:p w14:paraId="5315D094" w14:textId="77777777" w:rsidR="009C3519" w:rsidRDefault="009C3519"/>
  </w:endnote>
  <w:endnote w:type="continuationSeparator" w:id="0">
    <w:p w14:paraId="30AEE5F2" w14:textId="77777777" w:rsidR="009C3519" w:rsidRDefault="009C3519" w:rsidP="0068194B">
      <w:r>
        <w:continuationSeparator/>
      </w:r>
    </w:p>
    <w:p w14:paraId="40B853B3" w14:textId="77777777" w:rsidR="009C3519" w:rsidRDefault="009C3519"/>
    <w:p w14:paraId="7A6FCB3F" w14:textId="77777777" w:rsidR="009C3519" w:rsidRDefault="009C3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587E3" w14:textId="77777777" w:rsidR="009C3519" w:rsidRDefault="009C3519" w:rsidP="0068194B">
      <w:r>
        <w:separator/>
      </w:r>
    </w:p>
    <w:p w14:paraId="1FCAEC3A" w14:textId="77777777" w:rsidR="009C3519" w:rsidRDefault="009C3519"/>
    <w:p w14:paraId="46D541F7" w14:textId="77777777" w:rsidR="009C3519" w:rsidRDefault="009C3519"/>
  </w:footnote>
  <w:footnote w:type="continuationSeparator" w:id="0">
    <w:p w14:paraId="6F52F207" w14:textId="77777777" w:rsidR="009C3519" w:rsidRDefault="009C3519" w:rsidP="0068194B">
      <w:r>
        <w:continuationSeparator/>
      </w:r>
    </w:p>
    <w:p w14:paraId="5C1BF8D8" w14:textId="77777777" w:rsidR="009C3519" w:rsidRDefault="009C3519"/>
    <w:p w14:paraId="38264B83" w14:textId="77777777" w:rsidR="009C3519" w:rsidRDefault="009C3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C8AE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E97200" wp14:editId="2FC759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3D698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FF04EF7"/>
    <w:multiLevelType w:val="hybridMultilevel"/>
    <w:tmpl w:val="250A618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E1"/>
    <w:rsid w:val="000001EF"/>
    <w:rsid w:val="00007322"/>
    <w:rsid w:val="00007728"/>
    <w:rsid w:val="000149B4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07C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A25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C5A"/>
    <w:rsid w:val="005C5932"/>
    <w:rsid w:val="005D3CA7"/>
    <w:rsid w:val="005D4CC1"/>
    <w:rsid w:val="005F4B91"/>
    <w:rsid w:val="005F55D2"/>
    <w:rsid w:val="0062312F"/>
    <w:rsid w:val="00625F2C"/>
    <w:rsid w:val="006618E9"/>
    <w:rsid w:val="00666252"/>
    <w:rsid w:val="0068194B"/>
    <w:rsid w:val="00692703"/>
    <w:rsid w:val="006A1962"/>
    <w:rsid w:val="006A2B44"/>
    <w:rsid w:val="006B5D48"/>
    <w:rsid w:val="006B7D7B"/>
    <w:rsid w:val="006C1A5E"/>
    <w:rsid w:val="006C7F0C"/>
    <w:rsid w:val="006E1507"/>
    <w:rsid w:val="00712D8B"/>
    <w:rsid w:val="007273B7"/>
    <w:rsid w:val="00733E0A"/>
    <w:rsid w:val="0074403D"/>
    <w:rsid w:val="00746D44"/>
    <w:rsid w:val="007538DC"/>
    <w:rsid w:val="00757803"/>
    <w:rsid w:val="00761B72"/>
    <w:rsid w:val="0079206B"/>
    <w:rsid w:val="00796076"/>
    <w:rsid w:val="007A030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5434"/>
    <w:rsid w:val="00870B20"/>
    <w:rsid w:val="008829F8"/>
    <w:rsid w:val="00885897"/>
    <w:rsid w:val="008A6538"/>
    <w:rsid w:val="008B3528"/>
    <w:rsid w:val="008C7056"/>
    <w:rsid w:val="008F3000"/>
    <w:rsid w:val="008F3B14"/>
    <w:rsid w:val="00901899"/>
    <w:rsid w:val="0090344B"/>
    <w:rsid w:val="00905715"/>
    <w:rsid w:val="0091321E"/>
    <w:rsid w:val="00913946"/>
    <w:rsid w:val="00925147"/>
    <w:rsid w:val="0092726B"/>
    <w:rsid w:val="009361BA"/>
    <w:rsid w:val="00944F78"/>
    <w:rsid w:val="009510E7"/>
    <w:rsid w:val="00952C89"/>
    <w:rsid w:val="009571D8"/>
    <w:rsid w:val="009650EA"/>
    <w:rsid w:val="00976536"/>
    <w:rsid w:val="0097790C"/>
    <w:rsid w:val="0098506E"/>
    <w:rsid w:val="009A44CE"/>
    <w:rsid w:val="009A66F4"/>
    <w:rsid w:val="009C3519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8A5"/>
    <w:rsid w:val="00BB4E51"/>
    <w:rsid w:val="00BD431F"/>
    <w:rsid w:val="00BE423E"/>
    <w:rsid w:val="00BF61AC"/>
    <w:rsid w:val="00C23EB1"/>
    <w:rsid w:val="00C40DE1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37C"/>
    <w:rsid w:val="00D0630C"/>
    <w:rsid w:val="00D243A9"/>
    <w:rsid w:val="00D305E5"/>
    <w:rsid w:val="00D37CD3"/>
    <w:rsid w:val="00D66A52"/>
    <w:rsid w:val="00D66EFA"/>
    <w:rsid w:val="00D72A2D"/>
    <w:rsid w:val="00D75C06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FB9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4E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B848"/>
  <w15:chartTrackingRefBased/>
  <w15:docId w15:val="{6145BD22-9BCD-4369-82FB-33394584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B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manshu-chanchad-477b77176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imanshuchanchad/blog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manshuchancha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0C4FF7E78342A7A5CCD5266A4E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495BF-BEC8-49B0-B1DA-FCAEC2D77154}"/>
      </w:docPartPr>
      <w:docPartBody>
        <w:p w:rsidR="00B922AB" w:rsidRDefault="003F5849">
          <w:pPr>
            <w:pStyle w:val="D70C4FF7E78342A7A5CCD5266A4ED9BE"/>
          </w:pPr>
          <w:r w:rsidRPr="00CF1A49">
            <w:t>Email</w:t>
          </w:r>
        </w:p>
      </w:docPartBody>
    </w:docPart>
    <w:docPart>
      <w:docPartPr>
        <w:name w:val="3B5236E46EFF4A2697E8FC0469DE8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82C36-A2AA-4056-97DC-D2B67CFAF5CA}"/>
      </w:docPartPr>
      <w:docPartBody>
        <w:p w:rsidR="00B922AB" w:rsidRDefault="003F5849">
          <w:pPr>
            <w:pStyle w:val="3B5236E46EFF4A2697E8FC0469DE8C4C"/>
          </w:pPr>
          <w:r w:rsidRPr="00CF1A49">
            <w:t>LinkedIn Profile</w:t>
          </w:r>
        </w:p>
      </w:docPartBody>
    </w:docPart>
    <w:docPart>
      <w:docPartPr>
        <w:name w:val="F2FDD6CA0A164517BBD42FDA7538A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480A3-2E79-431C-9143-BB1D350E45D5}"/>
      </w:docPartPr>
      <w:docPartBody>
        <w:p w:rsidR="00B922AB" w:rsidRDefault="003F5849">
          <w:pPr>
            <w:pStyle w:val="F2FDD6CA0A164517BBD42FDA7538ABA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3A"/>
    <w:rsid w:val="002250E6"/>
    <w:rsid w:val="002350FB"/>
    <w:rsid w:val="00265C52"/>
    <w:rsid w:val="003F5849"/>
    <w:rsid w:val="009F3151"/>
    <w:rsid w:val="00B02B4F"/>
    <w:rsid w:val="00B91F3A"/>
    <w:rsid w:val="00B922AB"/>
    <w:rsid w:val="00D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D5BAA2C0934711A887004CE0FB15D2">
    <w:name w:val="39D5BAA2C0934711A887004CE0FB15D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DF925E7F7894FDC9BB620FDC0BDF5F6">
    <w:name w:val="3DF925E7F7894FDC9BB620FDC0BDF5F6"/>
  </w:style>
  <w:style w:type="paragraph" w:customStyle="1" w:styleId="CBF30EEAE4F04DB79F05CA74A5DBA1E6">
    <w:name w:val="CBF30EEAE4F04DB79F05CA74A5DBA1E6"/>
  </w:style>
  <w:style w:type="paragraph" w:customStyle="1" w:styleId="DD5005FDE35646CE9F35C59DA39CEF20">
    <w:name w:val="DD5005FDE35646CE9F35C59DA39CEF20"/>
  </w:style>
  <w:style w:type="paragraph" w:customStyle="1" w:styleId="56DDE06E264A4CEEB064ADE1345D591D">
    <w:name w:val="56DDE06E264A4CEEB064ADE1345D591D"/>
  </w:style>
  <w:style w:type="paragraph" w:customStyle="1" w:styleId="D70C4FF7E78342A7A5CCD5266A4ED9BE">
    <w:name w:val="D70C4FF7E78342A7A5CCD5266A4ED9BE"/>
  </w:style>
  <w:style w:type="paragraph" w:customStyle="1" w:styleId="56F155B90FD04A40A3FCECC84148A788">
    <w:name w:val="56F155B90FD04A40A3FCECC84148A788"/>
  </w:style>
  <w:style w:type="paragraph" w:customStyle="1" w:styleId="3B5236E46EFF4A2697E8FC0469DE8C4C">
    <w:name w:val="3B5236E46EFF4A2697E8FC0469DE8C4C"/>
  </w:style>
  <w:style w:type="paragraph" w:customStyle="1" w:styleId="E1A47561E1D94B568D69B78D9D5EEB51">
    <w:name w:val="E1A47561E1D94B568D69B78D9D5EEB51"/>
  </w:style>
  <w:style w:type="paragraph" w:customStyle="1" w:styleId="B6D8D47A35CC4E3BBEB5EC4CEC88E55A">
    <w:name w:val="B6D8D47A35CC4E3BBEB5EC4CEC88E55A"/>
  </w:style>
  <w:style w:type="paragraph" w:customStyle="1" w:styleId="92FF150DCD8744B0B713BBB27277B15C">
    <w:name w:val="92FF150DCD8744B0B713BBB27277B15C"/>
  </w:style>
  <w:style w:type="paragraph" w:customStyle="1" w:styleId="7F9AD2FFCD9E4FF39F61D2B1B8C1E456">
    <w:name w:val="7F9AD2FFCD9E4FF39F61D2B1B8C1E456"/>
  </w:style>
  <w:style w:type="paragraph" w:customStyle="1" w:styleId="048A2FDA796C419E92D2B5194942EBD3">
    <w:name w:val="048A2FDA796C419E92D2B5194942EBD3"/>
  </w:style>
  <w:style w:type="paragraph" w:customStyle="1" w:styleId="24C9F479F2354F6BB583EAAE8EBD1F21">
    <w:name w:val="24C9F479F2354F6BB583EAAE8EBD1F21"/>
  </w:style>
  <w:style w:type="paragraph" w:customStyle="1" w:styleId="6878EE7D35CA4FDC84CB003BF6981B1C">
    <w:name w:val="6878EE7D35CA4FDC84CB003BF6981B1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0F062DE295940DABA85773F6060848B">
    <w:name w:val="00F062DE295940DABA85773F6060848B"/>
  </w:style>
  <w:style w:type="paragraph" w:customStyle="1" w:styleId="16993A68CE724E07BCC8785889CBB129">
    <w:name w:val="16993A68CE724E07BCC8785889CBB129"/>
  </w:style>
  <w:style w:type="paragraph" w:customStyle="1" w:styleId="296B7E1D38B645378F7359453FD11995">
    <w:name w:val="296B7E1D38B645378F7359453FD11995"/>
  </w:style>
  <w:style w:type="paragraph" w:customStyle="1" w:styleId="D8C949BA83234FD8BA8309F3500CE4CB">
    <w:name w:val="D8C949BA83234FD8BA8309F3500CE4CB"/>
  </w:style>
  <w:style w:type="paragraph" w:customStyle="1" w:styleId="6D2E6CF605654FA389EF0117DA5B19E5">
    <w:name w:val="6D2E6CF605654FA389EF0117DA5B19E5"/>
  </w:style>
  <w:style w:type="paragraph" w:customStyle="1" w:styleId="E4CDEC965FB84C8E9A615108E71FC43B">
    <w:name w:val="E4CDEC965FB84C8E9A615108E71FC43B"/>
  </w:style>
  <w:style w:type="paragraph" w:customStyle="1" w:styleId="5DCD0CB10139495080160C5EEC735A91">
    <w:name w:val="5DCD0CB10139495080160C5EEC735A91"/>
  </w:style>
  <w:style w:type="paragraph" w:customStyle="1" w:styleId="F2FDD6CA0A164517BBD42FDA7538ABA2">
    <w:name w:val="F2FDD6CA0A164517BBD42FDA7538ABA2"/>
  </w:style>
  <w:style w:type="paragraph" w:customStyle="1" w:styleId="6ABBFAB0B5014093B81FA37655F2267D">
    <w:name w:val="6ABBFAB0B5014093B81FA37655F2267D"/>
  </w:style>
  <w:style w:type="paragraph" w:customStyle="1" w:styleId="1AFE14C0179943B381400BDBFC189415">
    <w:name w:val="1AFE14C0179943B381400BDBFC189415"/>
  </w:style>
  <w:style w:type="paragraph" w:customStyle="1" w:styleId="40F65B80B3B8432C841942847FD2F64B">
    <w:name w:val="40F65B80B3B8432C841942847FD2F64B"/>
  </w:style>
  <w:style w:type="paragraph" w:customStyle="1" w:styleId="41A10B1806334022AC52DE3D79219AE3">
    <w:name w:val="41A10B1806334022AC52DE3D79219AE3"/>
  </w:style>
  <w:style w:type="paragraph" w:customStyle="1" w:styleId="6A9B4A314E9145FDAAF980E072FACF45">
    <w:name w:val="6A9B4A314E9145FDAAF980E072FACF45"/>
  </w:style>
  <w:style w:type="paragraph" w:customStyle="1" w:styleId="2D4E9EDD1C4F4D5FB293D8A528B6A4AB">
    <w:name w:val="2D4E9EDD1C4F4D5FB293D8A528B6A4AB"/>
  </w:style>
  <w:style w:type="paragraph" w:customStyle="1" w:styleId="E9A4B8F4A2AB489FB1915813992DA314">
    <w:name w:val="E9A4B8F4A2AB489FB1915813992DA314"/>
  </w:style>
  <w:style w:type="paragraph" w:customStyle="1" w:styleId="C0B7F5E647C24DA5BDDC4455881D1BFB">
    <w:name w:val="C0B7F5E647C24DA5BDDC4455881D1BFB"/>
  </w:style>
  <w:style w:type="paragraph" w:customStyle="1" w:styleId="23150AA0B9BA4FA1AA9E22129A4C898E">
    <w:name w:val="23150AA0B9BA4FA1AA9E22129A4C898E"/>
  </w:style>
  <w:style w:type="paragraph" w:customStyle="1" w:styleId="5F179BE4674F42C389CAC6469267E297">
    <w:name w:val="5F179BE4674F42C389CAC6469267E297"/>
  </w:style>
  <w:style w:type="paragraph" w:customStyle="1" w:styleId="E7DB1F8DBB4C43EAA6ED4092F790170D">
    <w:name w:val="E7DB1F8DBB4C43EAA6ED4092F790170D"/>
  </w:style>
  <w:style w:type="paragraph" w:customStyle="1" w:styleId="BF99E7E7161D4449875B7E62194AED04">
    <w:name w:val="BF99E7E7161D4449875B7E62194AED04"/>
  </w:style>
  <w:style w:type="paragraph" w:customStyle="1" w:styleId="F65A9283416B4EEB932502F181C2BA59">
    <w:name w:val="F65A9283416B4EEB932502F181C2BA59"/>
  </w:style>
  <w:style w:type="paragraph" w:customStyle="1" w:styleId="C5F2BCD614894E61B5DA234A3836FACD">
    <w:name w:val="C5F2BCD614894E61B5DA234A3836FACD"/>
  </w:style>
  <w:style w:type="paragraph" w:customStyle="1" w:styleId="B282418596F34D3D8F1AFDB3ED608CF9">
    <w:name w:val="B282418596F34D3D8F1AFDB3ED608CF9"/>
  </w:style>
  <w:style w:type="paragraph" w:customStyle="1" w:styleId="6E13742F765342709C0BBECC6D67426A">
    <w:name w:val="6E13742F765342709C0BBECC6D67426A"/>
  </w:style>
  <w:style w:type="paragraph" w:customStyle="1" w:styleId="92AB48522D41440EA3D9759A3C97EF4B">
    <w:name w:val="92AB48522D41440EA3D9759A3C97EF4B"/>
  </w:style>
  <w:style w:type="paragraph" w:customStyle="1" w:styleId="5730CAC0A5E047FBA49C76D0269A7F60">
    <w:name w:val="5730CAC0A5E047FBA49C76D0269A7F60"/>
  </w:style>
  <w:style w:type="paragraph" w:customStyle="1" w:styleId="179E93A7C56E4932A18362C6E6B3C391">
    <w:name w:val="179E93A7C56E4932A18362C6E6B3C391"/>
    <w:rsid w:val="00B91F3A"/>
  </w:style>
  <w:style w:type="paragraph" w:customStyle="1" w:styleId="8EEE2DF5E0734F18A8AAFACDADD7203B">
    <w:name w:val="8EEE2DF5E0734F18A8AAFACDADD7203B"/>
    <w:rsid w:val="00B91F3A"/>
  </w:style>
  <w:style w:type="paragraph" w:customStyle="1" w:styleId="CEC09C7DCEE14E21A0D3E27366CFAE68">
    <w:name w:val="CEC09C7DCEE14E21A0D3E27366CFAE68"/>
    <w:rsid w:val="00B91F3A"/>
  </w:style>
  <w:style w:type="paragraph" w:customStyle="1" w:styleId="344996A70684490E8ED592E0AB1204C8">
    <w:name w:val="344996A70684490E8ED592E0AB1204C8"/>
    <w:rsid w:val="00B91F3A"/>
  </w:style>
  <w:style w:type="paragraph" w:customStyle="1" w:styleId="75F64B22C6084DE0A7DBDDEE6B81D333">
    <w:name w:val="75F64B22C6084DE0A7DBDDEE6B81D333"/>
    <w:rsid w:val="00B91F3A"/>
  </w:style>
  <w:style w:type="paragraph" w:customStyle="1" w:styleId="8EE761E6D2C645C0BA852C6DB782BAAF">
    <w:name w:val="8EE761E6D2C645C0BA852C6DB782BAAF"/>
    <w:rsid w:val="00B91F3A"/>
  </w:style>
  <w:style w:type="paragraph" w:customStyle="1" w:styleId="75DDB279BCAF44D7BFBF7468F7EAB00D">
    <w:name w:val="75DDB279BCAF44D7BFBF7468F7EAB00D"/>
    <w:rsid w:val="00B92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0003-AB03-4689-B798-3032121B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82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 Chanchad</cp:lastModifiedBy>
  <cp:revision>11</cp:revision>
  <dcterms:created xsi:type="dcterms:W3CDTF">2019-03-07T15:44:00Z</dcterms:created>
  <dcterms:modified xsi:type="dcterms:W3CDTF">2019-03-21T05:07:00Z</dcterms:modified>
  <cp:category/>
</cp:coreProperties>
</file>